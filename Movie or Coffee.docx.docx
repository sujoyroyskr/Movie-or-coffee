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DC682E">
      <w:pPr>
        <w:pStyle w:val="Title"/>
      </w:pPr>
      <w:r>
        <w:t>Movie or Coffee</w:t>
      </w:r>
      <w:r w:rsidR="003C3537">
        <w:t xml:space="preserve">                                </w:t>
      </w:r>
      <w:r w:rsidR="003C3537" w:rsidRPr="003C3537">
        <w:rPr>
          <w:sz w:val="40"/>
          <w:szCs w:val="40"/>
        </w:rPr>
        <w:t>Sujoy Roy</w:t>
      </w:r>
      <w:r w:rsidR="003C3537">
        <w:br/>
        <w:t xml:space="preserve">                                                    </w:t>
      </w:r>
      <w:r w:rsidR="003C3537" w:rsidRPr="003C3537">
        <w:rPr>
          <w:sz w:val="40"/>
          <w:szCs w:val="40"/>
        </w:rPr>
        <w:t>U101114FCS191</w:t>
      </w:r>
    </w:p>
    <w:p w:rsidR="00855982" w:rsidRPr="00855982" w:rsidRDefault="00A05B7E" w:rsidP="00855982">
      <w:pPr>
        <w:pStyle w:val="Heading1"/>
      </w:pPr>
      <w:r>
        <w:t>Introduction</w:t>
      </w:r>
    </w:p>
    <w:p w:rsidR="00855982" w:rsidRDefault="00670E60" w:rsidP="00145E8A">
      <w:pPr>
        <w:ind w:firstLine="708"/>
      </w:pPr>
      <w:r>
        <w:t>An android application which will</w:t>
      </w:r>
      <w:r w:rsidR="00145E8A">
        <w:t xml:space="preserve"> basically suggest a user to go to a coffee shop or to go for a movie on the basis of his/her tweets. If the words of his/her tweet is positive we will give a score of + 1 and if it is negative we will give a score of -1. We have collected the words from the given link:-</w:t>
      </w:r>
      <w:r w:rsidR="00145E8A">
        <w:br/>
      </w:r>
      <w:hyperlink r:id="rId10" w:history="1">
        <w:r w:rsidR="00145E8A" w:rsidRPr="00020B94">
          <w:rPr>
            <w:rStyle w:val="Hyperlink"/>
            <w:sz w:val="24"/>
          </w:rPr>
          <w:t>http://wire.wisc.edu/quizzesnmore/Emotionwords.aspx</w:t>
        </w:r>
      </w:hyperlink>
      <w:r w:rsidR="00145E8A">
        <w:t xml:space="preserve"> and also from </w:t>
      </w:r>
      <w:r w:rsidR="00145E8A">
        <w:br/>
      </w:r>
      <w:hyperlink r:id="rId11" w:history="1">
        <w:r w:rsidR="00145E8A" w:rsidRPr="00020B94">
          <w:rPr>
            <w:rStyle w:val="Hyperlink"/>
            <w:sz w:val="24"/>
          </w:rPr>
          <w:t>http://www.thepersuasionrevolution.com/380-high-emotion-persuasive-words/</w:t>
        </w:r>
      </w:hyperlink>
      <w:r w:rsidR="00145E8A">
        <w:br/>
        <w:t>But before u</w:t>
      </w:r>
      <w:r w:rsidR="008F7DE7">
        <w:t xml:space="preserve">ser has to </w:t>
      </w:r>
      <w:r w:rsidR="008F7DE7" w:rsidRPr="00145E8A">
        <w:t xml:space="preserve">make </w:t>
      </w:r>
      <w:r w:rsidR="00145E8A">
        <w:t xml:space="preserve">his/her </w:t>
      </w:r>
      <w:r w:rsidR="008F7DE7" w:rsidRPr="00145E8A">
        <w:t xml:space="preserve">tweets public and </w:t>
      </w:r>
      <w:r w:rsidR="00145E8A">
        <w:t>has to turn on his Location Service while tweeting</w:t>
      </w:r>
      <w:r w:rsidR="008F7DE7">
        <w:t>.</w:t>
      </w:r>
      <w:r w:rsidR="00DC682E">
        <w:t xml:space="preserve"> If user doesn’t make any tweets recently</w:t>
      </w:r>
      <w:r w:rsidR="008F7DE7">
        <w:t xml:space="preserve"> or made his tweets private or location off while tweeting,</w:t>
      </w:r>
      <w:r w:rsidR="00DC682E">
        <w:t xml:space="preserve"> then it will recommend the nearby places as end result.</w:t>
      </w:r>
      <w:r w:rsidR="008F7DE7">
        <w:t xml:space="preserve"> </w:t>
      </w:r>
    </w:p>
    <w:p w:rsidR="005F5046" w:rsidRDefault="00A35102" w:rsidP="005F5046">
      <w:pPr>
        <w:pStyle w:val="Heading1"/>
      </w:pPr>
      <w:r>
        <w:t>WORKING</w:t>
      </w:r>
    </w:p>
    <w:p w:rsidR="005F5046" w:rsidRDefault="00A35102" w:rsidP="00A35102">
      <w:pPr>
        <w:pStyle w:val="ListParagraph"/>
      </w:pPr>
      <w:r>
        <w:t>Firstly, the user has to log in with his/her twitter account, and further make a tweet. Then further we will use REST API from twitter to get the user</w:t>
      </w:r>
      <w:r w:rsidR="00280EED">
        <w:t xml:space="preserve"> status/user timeline and it will check for the score and after calculating, if it comes out to be positive then the system will </w:t>
      </w:r>
      <w:r w:rsidR="004D67AB">
        <w:t>suggest for movie and the nearby location, and if it comes out to be negative that means user’s mood is not good so the app will suggest nearby coffee centers.</w:t>
      </w:r>
    </w:p>
    <w:p w:rsidR="004D67AB" w:rsidRDefault="004D67AB" w:rsidP="00A35102">
      <w:pPr>
        <w:pStyle w:val="ListParagraph"/>
      </w:pPr>
    </w:p>
    <w:p w:rsidR="004D67AB" w:rsidRDefault="004D67AB" w:rsidP="004D67AB">
      <w:pPr>
        <w:pStyle w:val="Heading1"/>
      </w:pPr>
      <w:r>
        <w:t>CONTRIBUTION</w:t>
      </w:r>
    </w:p>
    <w:p w:rsidR="004D67AB" w:rsidRDefault="004D67AB" w:rsidP="004D67AB">
      <w:pPr>
        <w:pStyle w:val="ListParagraph"/>
      </w:pPr>
      <w:r>
        <w:t>F</w:t>
      </w:r>
      <w:r>
        <w:t>etched tweets from twitter REST API.</w:t>
      </w:r>
    </w:p>
    <w:p w:rsidR="004D67AB" w:rsidRDefault="004D67AB" w:rsidP="00A35102">
      <w:pPr>
        <w:pStyle w:val="ListParagraph"/>
      </w:pPr>
    </w:p>
    <w:p w:rsidR="005F5046" w:rsidRDefault="005F5046" w:rsidP="005F5046">
      <w:pPr>
        <w:pStyle w:val="Heading1"/>
      </w:pPr>
      <w:r>
        <w:t>Reference</w:t>
      </w:r>
    </w:p>
    <w:p w:rsidR="005F5046" w:rsidRDefault="005F5046" w:rsidP="00684828">
      <w:pPr>
        <w:spacing w:after="0"/>
      </w:pPr>
      <w:r>
        <w:t xml:space="preserve">Fetching user data from twitter (DATA SET includes content of the </w:t>
      </w:r>
      <w:r w:rsidR="00684828">
        <w:t>tweet,</w:t>
      </w:r>
      <w:r>
        <w:t xml:space="preserve"> location where the tweet made if user has turned on location and time of the tweet)</w:t>
      </w:r>
    </w:p>
    <w:p w:rsidR="00684828" w:rsidRDefault="00290ECA" w:rsidP="00D73133">
      <w:pPr>
        <w:spacing w:after="0"/>
      </w:pPr>
      <w:hyperlink r:id="rId12" w:history="1">
        <w:r w:rsidR="005F5046" w:rsidRPr="000B73B7">
          <w:rPr>
            <w:rStyle w:val="Hyperlink"/>
          </w:rPr>
          <w:t>https://dev.twitter.com/rest/reference/get/statuses/user_timeline</w:t>
        </w:r>
      </w:hyperlink>
    </w:p>
    <w:p w:rsidR="00684828" w:rsidRDefault="00684828" w:rsidP="00684828">
      <w:pPr>
        <w:spacing w:after="0"/>
      </w:pPr>
      <w:r>
        <w:t>Authentication with user twitter account to use twitter API</w:t>
      </w:r>
    </w:p>
    <w:p w:rsidR="00684828" w:rsidRDefault="00290ECA" w:rsidP="00D73133">
      <w:pPr>
        <w:spacing w:after="0"/>
      </w:pPr>
      <w:hyperlink r:id="rId13" w:history="1">
        <w:r w:rsidR="005F5046" w:rsidRPr="000B73B7">
          <w:rPr>
            <w:rStyle w:val="Hyperlink"/>
          </w:rPr>
          <w:t>https://dev.twitter.com/oauth</w:t>
        </w:r>
      </w:hyperlink>
    </w:p>
    <w:p w:rsidR="00E64B34" w:rsidRPr="00855982" w:rsidRDefault="00E64B34" w:rsidP="00FE074D">
      <w:pPr>
        <w:spacing w:after="0"/>
      </w:pPr>
      <w:bookmarkStart w:id="0" w:name="_GoBack"/>
      <w:bookmarkEnd w:id="0"/>
    </w:p>
    <w:sectPr w:rsidR="00E64B34" w:rsidRPr="00855982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ECA" w:rsidRDefault="00290ECA" w:rsidP="00855982">
      <w:pPr>
        <w:spacing w:after="0" w:line="240" w:lineRule="auto"/>
      </w:pPr>
      <w:r>
        <w:separator/>
      </w:r>
    </w:p>
  </w:endnote>
  <w:endnote w:type="continuationSeparator" w:id="0">
    <w:p w:rsidR="00290ECA" w:rsidRDefault="00290EC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5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ECA" w:rsidRDefault="00290ECA" w:rsidP="00855982">
      <w:pPr>
        <w:spacing w:after="0" w:line="240" w:lineRule="auto"/>
      </w:pPr>
      <w:r>
        <w:separator/>
      </w:r>
    </w:p>
  </w:footnote>
  <w:footnote w:type="continuationSeparator" w:id="0">
    <w:p w:rsidR="00290ECA" w:rsidRDefault="00290EC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44819C0"/>
    <w:multiLevelType w:val="hybridMultilevel"/>
    <w:tmpl w:val="331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7CD2114"/>
    <w:multiLevelType w:val="hybridMultilevel"/>
    <w:tmpl w:val="7644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E4FC9"/>
    <w:multiLevelType w:val="hybridMultilevel"/>
    <w:tmpl w:val="5638F6C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2E"/>
    <w:rsid w:val="00145E8A"/>
    <w:rsid w:val="001D4362"/>
    <w:rsid w:val="00280EED"/>
    <w:rsid w:val="00290ECA"/>
    <w:rsid w:val="00325FF8"/>
    <w:rsid w:val="0039768B"/>
    <w:rsid w:val="003C3537"/>
    <w:rsid w:val="003C4FE8"/>
    <w:rsid w:val="004B25CD"/>
    <w:rsid w:val="004B7FD1"/>
    <w:rsid w:val="004D67AB"/>
    <w:rsid w:val="0057636B"/>
    <w:rsid w:val="005F5046"/>
    <w:rsid w:val="00670E60"/>
    <w:rsid w:val="00684828"/>
    <w:rsid w:val="007833A7"/>
    <w:rsid w:val="008220AE"/>
    <w:rsid w:val="00855982"/>
    <w:rsid w:val="008C10D6"/>
    <w:rsid w:val="008F7DE7"/>
    <w:rsid w:val="00A05B7E"/>
    <w:rsid w:val="00A10484"/>
    <w:rsid w:val="00A35102"/>
    <w:rsid w:val="00B455B7"/>
    <w:rsid w:val="00C85865"/>
    <w:rsid w:val="00CD3972"/>
    <w:rsid w:val="00D73133"/>
    <w:rsid w:val="00DC682E"/>
    <w:rsid w:val="00DF19DE"/>
    <w:rsid w:val="00E52E65"/>
    <w:rsid w:val="00E64B34"/>
    <w:rsid w:val="00EE6093"/>
    <w:rsid w:val="00F12B6B"/>
    <w:rsid w:val="00FD262C"/>
    <w:rsid w:val="00FE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CA91C-2D18-4495-9B42-784CFC7C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7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twitter.com/oaut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.twitter.com/rest/reference/get/statuses/user_timelin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hepersuasionrevolution.com/380-high-emotion-persuasive-word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ire.wisc.edu/quizzesnmore/Emotionword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joyroy54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172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loga</dc:creator>
  <cp:lastModifiedBy>Sujoy Roy</cp:lastModifiedBy>
  <cp:revision>18</cp:revision>
  <dcterms:created xsi:type="dcterms:W3CDTF">2017-02-19T13:27:00Z</dcterms:created>
  <dcterms:modified xsi:type="dcterms:W3CDTF">2017-04-23T18:37:00Z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